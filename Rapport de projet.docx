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04AFD" w14:textId="5A382B8D" w:rsidR="00DA1652" w:rsidRDefault="00585373" w:rsidP="00585373">
      <w:pPr>
        <w:pStyle w:val="Titre"/>
      </w:pPr>
      <w:r>
        <w:t>Rapport de projet</w:t>
      </w:r>
    </w:p>
    <w:p w14:paraId="37EBAC6C" w14:textId="77777777" w:rsidR="00585373" w:rsidRPr="00585373" w:rsidRDefault="00585373" w:rsidP="00585373">
      <w:pPr>
        <w:pStyle w:val="En-tte"/>
      </w:pPr>
    </w:p>
    <w:p w14:paraId="5CF0D086" w14:textId="1B032A50" w:rsidR="00585373" w:rsidRDefault="00585373" w:rsidP="00585373">
      <w:pPr>
        <w:pStyle w:val="Titre1"/>
      </w:pPr>
      <w:bookmarkStart w:id="0" w:name="_Toc512937894"/>
      <w:r>
        <w:t>L’emergence de l’idee</w:t>
      </w:r>
      <w:bookmarkEnd w:id="0"/>
    </w:p>
    <w:p w14:paraId="637AEC78" w14:textId="7DCE9447" w:rsidR="00585373" w:rsidRDefault="00585373" w:rsidP="00585373"/>
    <w:p w14:paraId="791B5C14" w14:textId="29A867E0" w:rsidR="00585373" w:rsidRDefault="00585373" w:rsidP="00585373"/>
    <w:p w14:paraId="3CA5B28C" w14:textId="3BBF8B36" w:rsidR="00585373" w:rsidRDefault="00585373" w:rsidP="00585373"/>
    <w:p w14:paraId="3E4C751A" w14:textId="16354229" w:rsidR="00585373" w:rsidRDefault="00585373" w:rsidP="00585373"/>
    <w:p w14:paraId="1437DEF6" w14:textId="3E714275" w:rsidR="00585373" w:rsidRDefault="00585373" w:rsidP="00585373"/>
    <w:p w14:paraId="1A0F5A19" w14:textId="5A003185" w:rsidR="00585373" w:rsidRDefault="00585373" w:rsidP="00585373"/>
    <w:p w14:paraId="54789D3F" w14:textId="3235633D" w:rsidR="00585373" w:rsidRDefault="00585373" w:rsidP="00585373"/>
    <w:p w14:paraId="452CDD79" w14:textId="65393B47" w:rsidR="00585373" w:rsidRDefault="00585373" w:rsidP="00585373"/>
    <w:p w14:paraId="5FA40834" w14:textId="32DBA4EF" w:rsidR="00585373" w:rsidRDefault="00585373" w:rsidP="00585373"/>
    <w:p w14:paraId="2F5329D6" w14:textId="2478B562" w:rsidR="00585373" w:rsidRDefault="00585373" w:rsidP="00585373"/>
    <w:p w14:paraId="45D344BF" w14:textId="55012C8D" w:rsidR="00585373" w:rsidRDefault="00585373" w:rsidP="00585373"/>
    <w:p w14:paraId="2916FCE8" w14:textId="71F12865" w:rsidR="00585373" w:rsidRDefault="00585373" w:rsidP="00585373"/>
    <w:p w14:paraId="4BA79BE8" w14:textId="7814FECD" w:rsidR="00585373" w:rsidRDefault="00585373" w:rsidP="00585373"/>
    <w:p w14:paraId="587FF169" w14:textId="3F5D3B8F" w:rsidR="00585373" w:rsidRDefault="00585373" w:rsidP="00585373"/>
    <w:p w14:paraId="76C2C4CC" w14:textId="2904BCDF" w:rsidR="00585373" w:rsidRDefault="00585373" w:rsidP="00585373"/>
    <w:p w14:paraId="35CE8D1B" w14:textId="50081355" w:rsidR="00585373" w:rsidRDefault="00585373" w:rsidP="00585373"/>
    <w:p w14:paraId="60DA8B81" w14:textId="3B26B5B8" w:rsidR="00585373" w:rsidRDefault="00585373" w:rsidP="00585373"/>
    <w:p w14:paraId="57163639" w14:textId="0A2B1582" w:rsidR="00585373" w:rsidRDefault="00585373" w:rsidP="00585373"/>
    <w:p w14:paraId="31E4C5D0" w14:textId="30858F22" w:rsidR="00585373" w:rsidRDefault="00585373" w:rsidP="00585373"/>
    <w:p w14:paraId="0ED0EBA3" w14:textId="7FEC8F59" w:rsidR="00585373" w:rsidRDefault="00585373" w:rsidP="00585373"/>
    <w:p w14:paraId="121CD85B" w14:textId="2FE2B96E" w:rsidR="00585373" w:rsidRDefault="00585373" w:rsidP="00585373"/>
    <w:p w14:paraId="07B9B946" w14:textId="7B056BE5" w:rsidR="00585373" w:rsidRDefault="00585373" w:rsidP="00585373"/>
    <w:p w14:paraId="1A093C9C" w14:textId="6F66EF6E" w:rsidR="00585373" w:rsidRDefault="00585373" w:rsidP="00585373"/>
    <w:p w14:paraId="5AFC4918" w14:textId="1B8CFA8F" w:rsidR="00585373" w:rsidRDefault="00585373" w:rsidP="00585373"/>
    <w:sdt>
      <w:sdtPr>
        <w:id w:val="-420955067"/>
        <w:docPartObj>
          <w:docPartGallery w:val="Table of Contents"/>
          <w:docPartUnique/>
        </w:docPartObj>
      </w:sdtPr>
      <w:sdtEndPr>
        <w:rPr>
          <w:b/>
          <w:bCs/>
          <w:caps w:val="0"/>
          <w:noProof/>
          <w:color w:val="auto"/>
          <w:spacing w:val="0"/>
          <w:sz w:val="22"/>
          <w:szCs w:val="22"/>
        </w:rPr>
      </w:sdtEndPr>
      <w:sdtContent>
        <w:p w14:paraId="4BA9871A" w14:textId="654A6E41" w:rsidR="008E23B2" w:rsidRDefault="008E23B2">
          <w:pPr>
            <w:pStyle w:val="En-ttedetabledesmatires"/>
          </w:pPr>
          <w:r>
            <w:t>Table des matières</w:t>
          </w:r>
        </w:p>
        <w:p w14:paraId="7138A9E0" w14:textId="12E20119" w:rsidR="00D67EF9" w:rsidRDefault="008E23B2">
          <w:pPr>
            <w:pStyle w:val="TM1"/>
            <w:tabs>
              <w:tab w:val="right" w:leader="dot" w:pos="90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512937894" w:history="1">
            <w:r w:rsidR="00D67EF9" w:rsidRPr="002B00EB">
              <w:rPr>
                <w:rStyle w:val="Lienhypertexte"/>
                <w:noProof/>
              </w:rPr>
              <w:t>L’emergence de l’idee</w:t>
            </w:r>
            <w:r w:rsidR="00D67EF9">
              <w:rPr>
                <w:noProof/>
                <w:webHidden/>
              </w:rPr>
              <w:tab/>
            </w:r>
            <w:r w:rsidR="00D67EF9">
              <w:rPr>
                <w:noProof/>
                <w:webHidden/>
              </w:rPr>
              <w:fldChar w:fldCharType="begin"/>
            </w:r>
            <w:r w:rsidR="00D67EF9">
              <w:rPr>
                <w:noProof/>
                <w:webHidden/>
              </w:rPr>
              <w:instrText xml:space="preserve"> PAGEREF _Toc512937894 \h </w:instrText>
            </w:r>
            <w:r w:rsidR="00D67EF9">
              <w:rPr>
                <w:noProof/>
                <w:webHidden/>
              </w:rPr>
            </w:r>
            <w:r w:rsidR="00D67EF9">
              <w:rPr>
                <w:noProof/>
                <w:webHidden/>
              </w:rPr>
              <w:fldChar w:fldCharType="separate"/>
            </w:r>
            <w:r w:rsidR="00D67EF9">
              <w:rPr>
                <w:noProof/>
                <w:webHidden/>
              </w:rPr>
              <w:t>1</w:t>
            </w:r>
            <w:r w:rsidR="00D67EF9">
              <w:rPr>
                <w:noProof/>
                <w:webHidden/>
              </w:rPr>
              <w:fldChar w:fldCharType="end"/>
            </w:r>
          </w:hyperlink>
        </w:p>
        <w:p w14:paraId="25D9EBA4" w14:textId="68DEA6D4" w:rsidR="00D67EF9" w:rsidRDefault="00D67EF9">
          <w:pPr>
            <w:pStyle w:val="TM1"/>
            <w:tabs>
              <w:tab w:val="right" w:leader="dot" w:pos="9056"/>
            </w:tabs>
            <w:rPr>
              <w:rFonts w:eastAsiaTheme="minorEastAsia" w:cstheme="minorBidi"/>
              <w:b w:val="0"/>
              <w:bCs w:val="0"/>
              <w:i w:val="0"/>
              <w:iCs w:val="0"/>
              <w:noProof/>
              <w:lang w:eastAsia="fr-FR"/>
            </w:rPr>
          </w:pPr>
          <w:hyperlink w:anchor="_Toc512937895" w:history="1">
            <w:r w:rsidRPr="002B00EB">
              <w:rPr>
                <w:rStyle w:val="Lienhypertexte"/>
                <w:noProof/>
              </w:rPr>
              <w:t>Analyse de la situation</w:t>
            </w:r>
            <w:r>
              <w:rPr>
                <w:noProof/>
                <w:webHidden/>
              </w:rPr>
              <w:tab/>
            </w:r>
            <w:r>
              <w:rPr>
                <w:noProof/>
                <w:webHidden/>
              </w:rPr>
              <w:fldChar w:fldCharType="begin"/>
            </w:r>
            <w:r>
              <w:rPr>
                <w:noProof/>
                <w:webHidden/>
              </w:rPr>
              <w:instrText xml:space="preserve"> PAGEREF _Toc512937895 \h </w:instrText>
            </w:r>
            <w:r>
              <w:rPr>
                <w:noProof/>
                <w:webHidden/>
              </w:rPr>
            </w:r>
            <w:r>
              <w:rPr>
                <w:noProof/>
                <w:webHidden/>
              </w:rPr>
              <w:fldChar w:fldCharType="separate"/>
            </w:r>
            <w:r>
              <w:rPr>
                <w:noProof/>
                <w:webHidden/>
              </w:rPr>
              <w:t>3</w:t>
            </w:r>
            <w:r>
              <w:rPr>
                <w:noProof/>
                <w:webHidden/>
              </w:rPr>
              <w:fldChar w:fldCharType="end"/>
            </w:r>
          </w:hyperlink>
        </w:p>
        <w:p w14:paraId="3431B065" w14:textId="23EBF859" w:rsidR="00D67EF9" w:rsidRDefault="00D67EF9">
          <w:pPr>
            <w:pStyle w:val="TM1"/>
            <w:tabs>
              <w:tab w:val="right" w:leader="dot" w:pos="9056"/>
            </w:tabs>
            <w:rPr>
              <w:rFonts w:eastAsiaTheme="minorEastAsia" w:cstheme="minorBidi"/>
              <w:b w:val="0"/>
              <w:bCs w:val="0"/>
              <w:i w:val="0"/>
              <w:iCs w:val="0"/>
              <w:noProof/>
              <w:lang w:eastAsia="fr-FR"/>
            </w:rPr>
          </w:pPr>
          <w:hyperlink w:anchor="_Toc512937896" w:history="1">
            <w:r w:rsidRPr="002B00EB">
              <w:rPr>
                <w:rStyle w:val="Lienhypertexte"/>
                <w:noProof/>
              </w:rPr>
              <w:t>Montage et planification du projet</w:t>
            </w:r>
            <w:r>
              <w:rPr>
                <w:noProof/>
                <w:webHidden/>
              </w:rPr>
              <w:tab/>
            </w:r>
            <w:r>
              <w:rPr>
                <w:noProof/>
                <w:webHidden/>
              </w:rPr>
              <w:fldChar w:fldCharType="begin"/>
            </w:r>
            <w:r>
              <w:rPr>
                <w:noProof/>
                <w:webHidden/>
              </w:rPr>
              <w:instrText xml:space="preserve"> PAGEREF _Toc512937896 \h </w:instrText>
            </w:r>
            <w:r>
              <w:rPr>
                <w:noProof/>
                <w:webHidden/>
              </w:rPr>
            </w:r>
            <w:r>
              <w:rPr>
                <w:noProof/>
                <w:webHidden/>
              </w:rPr>
              <w:fldChar w:fldCharType="separate"/>
            </w:r>
            <w:r>
              <w:rPr>
                <w:noProof/>
                <w:webHidden/>
              </w:rPr>
              <w:t>4</w:t>
            </w:r>
            <w:r>
              <w:rPr>
                <w:noProof/>
                <w:webHidden/>
              </w:rPr>
              <w:fldChar w:fldCharType="end"/>
            </w:r>
          </w:hyperlink>
        </w:p>
        <w:p w14:paraId="7148E6E8" w14:textId="690FA3DA" w:rsidR="00D67EF9" w:rsidRDefault="00D67EF9">
          <w:pPr>
            <w:pStyle w:val="TM1"/>
            <w:tabs>
              <w:tab w:val="right" w:leader="dot" w:pos="9056"/>
            </w:tabs>
            <w:rPr>
              <w:rFonts w:eastAsiaTheme="minorEastAsia" w:cstheme="minorBidi"/>
              <w:b w:val="0"/>
              <w:bCs w:val="0"/>
              <w:i w:val="0"/>
              <w:iCs w:val="0"/>
              <w:noProof/>
              <w:lang w:eastAsia="fr-FR"/>
            </w:rPr>
          </w:pPr>
          <w:hyperlink w:anchor="_Toc512937897" w:history="1">
            <w:r w:rsidRPr="002B00EB">
              <w:rPr>
                <w:rStyle w:val="Lienhypertexte"/>
                <w:noProof/>
              </w:rPr>
              <w:t>Mise en œuvre du projet</w:t>
            </w:r>
            <w:r>
              <w:rPr>
                <w:noProof/>
                <w:webHidden/>
              </w:rPr>
              <w:tab/>
            </w:r>
            <w:r>
              <w:rPr>
                <w:noProof/>
                <w:webHidden/>
              </w:rPr>
              <w:fldChar w:fldCharType="begin"/>
            </w:r>
            <w:r>
              <w:rPr>
                <w:noProof/>
                <w:webHidden/>
              </w:rPr>
              <w:instrText xml:space="preserve"> PAGEREF _Toc512937897 \h </w:instrText>
            </w:r>
            <w:r>
              <w:rPr>
                <w:noProof/>
                <w:webHidden/>
              </w:rPr>
            </w:r>
            <w:r>
              <w:rPr>
                <w:noProof/>
                <w:webHidden/>
              </w:rPr>
              <w:fldChar w:fldCharType="separate"/>
            </w:r>
            <w:r>
              <w:rPr>
                <w:noProof/>
                <w:webHidden/>
              </w:rPr>
              <w:t>5</w:t>
            </w:r>
            <w:r>
              <w:rPr>
                <w:noProof/>
                <w:webHidden/>
              </w:rPr>
              <w:fldChar w:fldCharType="end"/>
            </w:r>
          </w:hyperlink>
        </w:p>
        <w:p w14:paraId="14CF58C8" w14:textId="70220556" w:rsidR="00D67EF9" w:rsidRDefault="00D67EF9">
          <w:pPr>
            <w:pStyle w:val="TM1"/>
            <w:tabs>
              <w:tab w:val="right" w:leader="dot" w:pos="9056"/>
            </w:tabs>
            <w:rPr>
              <w:rFonts w:eastAsiaTheme="minorEastAsia" w:cstheme="minorBidi"/>
              <w:b w:val="0"/>
              <w:bCs w:val="0"/>
              <w:i w:val="0"/>
              <w:iCs w:val="0"/>
              <w:noProof/>
              <w:lang w:eastAsia="fr-FR"/>
            </w:rPr>
          </w:pPr>
          <w:hyperlink w:anchor="_Toc512937898" w:history="1">
            <w:r w:rsidRPr="002B00EB">
              <w:rPr>
                <w:rStyle w:val="Lienhypertexte"/>
                <w:noProof/>
              </w:rPr>
              <w:t>Bilan</w:t>
            </w:r>
            <w:r>
              <w:rPr>
                <w:noProof/>
                <w:webHidden/>
              </w:rPr>
              <w:tab/>
            </w:r>
            <w:r>
              <w:rPr>
                <w:noProof/>
                <w:webHidden/>
              </w:rPr>
              <w:fldChar w:fldCharType="begin"/>
            </w:r>
            <w:r>
              <w:rPr>
                <w:noProof/>
                <w:webHidden/>
              </w:rPr>
              <w:instrText xml:space="preserve"> PAGEREF _Toc512937898 \h </w:instrText>
            </w:r>
            <w:r>
              <w:rPr>
                <w:noProof/>
                <w:webHidden/>
              </w:rPr>
            </w:r>
            <w:r>
              <w:rPr>
                <w:noProof/>
                <w:webHidden/>
              </w:rPr>
              <w:fldChar w:fldCharType="separate"/>
            </w:r>
            <w:r>
              <w:rPr>
                <w:noProof/>
                <w:webHidden/>
              </w:rPr>
              <w:t>6</w:t>
            </w:r>
            <w:r>
              <w:rPr>
                <w:noProof/>
                <w:webHidden/>
              </w:rPr>
              <w:fldChar w:fldCharType="end"/>
            </w:r>
          </w:hyperlink>
        </w:p>
        <w:p w14:paraId="41B0C57D" w14:textId="4C40E908" w:rsidR="008E23B2" w:rsidRDefault="008E23B2">
          <w:r>
            <w:rPr>
              <w:b/>
              <w:bCs/>
              <w:noProof/>
            </w:rPr>
            <w:fldChar w:fldCharType="end"/>
          </w:r>
        </w:p>
      </w:sdtContent>
    </w:sdt>
    <w:p w14:paraId="798E4AFA" w14:textId="7BB78683" w:rsidR="00585373" w:rsidRDefault="00585373" w:rsidP="00585373"/>
    <w:p w14:paraId="4AB03B56" w14:textId="65E133DF" w:rsidR="00E60DAB" w:rsidRDefault="00E60DAB" w:rsidP="00585373"/>
    <w:p w14:paraId="0B8FE5DB" w14:textId="2A71AEFE" w:rsidR="00E60DAB" w:rsidRDefault="00E60DAB" w:rsidP="00585373"/>
    <w:p w14:paraId="66531519" w14:textId="1C5D3D38" w:rsidR="00E60DAB" w:rsidRDefault="00E60DAB" w:rsidP="00585373"/>
    <w:p w14:paraId="40025EB7" w14:textId="35F8765C" w:rsidR="00E60DAB" w:rsidRDefault="00E60DAB" w:rsidP="00585373"/>
    <w:p w14:paraId="17E18622" w14:textId="41E3909B" w:rsidR="00E60DAB" w:rsidRDefault="00E60DAB" w:rsidP="00585373"/>
    <w:p w14:paraId="522F645F" w14:textId="7F2A7716" w:rsidR="00E60DAB" w:rsidRDefault="00E60DAB" w:rsidP="00585373"/>
    <w:p w14:paraId="1B277A62" w14:textId="548ED0F3" w:rsidR="00E60DAB" w:rsidRDefault="00E60DAB" w:rsidP="00585373"/>
    <w:p w14:paraId="05F2E1D5" w14:textId="51CE5CE7" w:rsidR="00E60DAB" w:rsidRDefault="00E60DAB" w:rsidP="00585373"/>
    <w:p w14:paraId="74CEF06B" w14:textId="41EA254B" w:rsidR="00E60DAB" w:rsidRDefault="00E60DAB" w:rsidP="00585373"/>
    <w:p w14:paraId="4EA581CA" w14:textId="3E711087" w:rsidR="00E60DAB" w:rsidRDefault="00E60DAB" w:rsidP="00585373"/>
    <w:p w14:paraId="1293E556" w14:textId="4ED1C2FF" w:rsidR="00E60DAB" w:rsidRDefault="00E60DAB" w:rsidP="00585373"/>
    <w:p w14:paraId="603297A9" w14:textId="0FF1253C" w:rsidR="00E60DAB" w:rsidRDefault="00E60DAB" w:rsidP="00585373"/>
    <w:p w14:paraId="312E256C" w14:textId="525E63AB" w:rsidR="00E60DAB" w:rsidRDefault="00E60DAB" w:rsidP="00585373"/>
    <w:p w14:paraId="0A22833F" w14:textId="6911BF7B" w:rsidR="00E60DAB" w:rsidRDefault="00E60DAB" w:rsidP="00585373"/>
    <w:p w14:paraId="68EBC958" w14:textId="389811E1" w:rsidR="00E60DAB" w:rsidRDefault="00E60DAB" w:rsidP="00585373"/>
    <w:p w14:paraId="3CF2C792" w14:textId="48DEF5EB" w:rsidR="00E60DAB" w:rsidRDefault="00E60DAB" w:rsidP="00585373"/>
    <w:p w14:paraId="2C8D15F5" w14:textId="3B902CD3" w:rsidR="00E60DAB" w:rsidRDefault="00E60DAB" w:rsidP="00585373"/>
    <w:p w14:paraId="251465CF" w14:textId="1A9270CC" w:rsidR="00E60DAB" w:rsidRDefault="00E60DAB" w:rsidP="00585373"/>
    <w:p w14:paraId="7EFDF73B" w14:textId="70028A51" w:rsidR="00E60DAB" w:rsidRDefault="00E60DAB" w:rsidP="00585373"/>
    <w:p w14:paraId="14D11204" w14:textId="2F35103C" w:rsidR="00E60DAB" w:rsidRDefault="00E60DAB" w:rsidP="00585373"/>
    <w:p w14:paraId="6316F4DC" w14:textId="77777777" w:rsidR="00337491" w:rsidRDefault="00337491" w:rsidP="00E60DAB">
      <w:pPr>
        <w:pStyle w:val="Titre1"/>
      </w:pPr>
      <w:bookmarkStart w:id="1" w:name="_Toc512937895"/>
    </w:p>
    <w:p w14:paraId="0C3F11C9" w14:textId="4DB991B0" w:rsidR="00E60DAB" w:rsidRDefault="00E60DAB" w:rsidP="00E60DAB">
      <w:pPr>
        <w:pStyle w:val="Titre1"/>
      </w:pPr>
      <w:r>
        <w:t>Analyse de la situation</w:t>
      </w:r>
      <w:bookmarkEnd w:id="1"/>
    </w:p>
    <w:p w14:paraId="6312D872" w14:textId="1BCA597B" w:rsidR="008E23B2" w:rsidRDefault="008E23B2" w:rsidP="008E23B2">
      <w:pPr>
        <w:pStyle w:val="Titre5"/>
      </w:pPr>
      <w:r>
        <w:t>Quels objectifs atteindre ?</w:t>
      </w:r>
    </w:p>
    <w:p w14:paraId="2269F656" w14:textId="06B92A95" w:rsidR="008E23B2" w:rsidRDefault="008E23B2" w:rsidP="008E23B2">
      <w:r>
        <w:t>Notre objectif principal était d’aboutir à la création d’un jeu sur ordinateur en utilisant le langage de programmation python.</w:t>
      </w:r>
      <w:r w:rsidR="00483832">
        <w:t xml:space="preserve"> </w:t>
      </w:r>
      <w:r w:rsidR="009F0F88">
        <w:t>Nous voulions créer un jeu d’arcade, avec un personnage qui doit éviter des obstacles. Le score est déterminé en fonction du temps. Si le joueur n’arrive pas à éviter un obstacle, le jeu s’arrête. Le personnage est contrôlé grâce au clavier de l’ordinateur.</w:t>
      </w:r>
    </w:p>
    <w:p w14:paraId="38F51FC8" w14:textId="2ED11306" w:rsidR="008E23B2" w:rsidRDefault="008E23B2" w:rsidP="008E23B2"/>
    <w:p w14:paraId="25D39F14" w14:textId="7D1C4E76" w:rsidR="008E23B2" w:rsidRDefault="008E23B2" w:rsidP="008E23B2">
      <w:pPr>
        <w:pStyle w:val="Titre5"/>
      </w:pPr>
      <w:r>
        <w:t>Etude de la faisabilité</w:t>
      </w:r>
    </w:p>
    <w:p w14:paraId="41FAFEC7" w14:textId="326D2D58" w:rsidR="008E23B2" w:rsidRDefault="009F0F88" w:rsidP="008E23B2">
      <w:r>
        <w:t xml:space="preserve">Après quelques recherches, nous avons conclus que pour pouvoir créer notre jeu en utilisant python, nous allions devoir utiliser une bibliothèque de fonctions spéciales : </w:t>
      </w:r>
      <w:proofErr w:type="spellStart"/>
      <w:r>
        <w:t>Pygame</w:t>
      </w:r>
      <w:proofErr w:type="spellEnd"/>
      <w:r>
        <w:t>. Cette bibliothèque nous facilite la création du jeu et nous permet par exemple de charger des fonds, des personnages ou encore de musique en une seule ligne de code.</w:t>
      </w:r>
    </w:p>
    <w:p w14:paraId="10C2680B" w14:textId="16F64619" w:rsidR="009F0F88" w:rsidRDefault="009F0F88" w:rsidP="008E23B2">
      <w:r>
        <w:t xml:space="preserve">Nous devions aussi créer nos propres personnages, décors et obstacles afin d’éviter le copyright. Cela est réalisable à l’aide de logiciels de dessin par exemple PAINT. </w:t>
      </w:r>
    </w:p>
    <w:p w14:paraId="00EBF684" w14:textId="77777777" w:rsidR="009F0F88" w:rsidRDefault="009F0F88" w:rsidP="008E23B2"/>
    <w:p w14:paraId="14541C4D" w14:textId="3A815414" w:rsidR="0099116B" w:rsidRDefault="0099116B" w:rsidP="008E23B2"/>
    <w:p w14:paraId="0E835ED5" w14:textId="60D9D1E4" w:rsidR="0099116B" w:rsidRDefault="0099116B" w:rsidP="008E23B2"/>
    <w:p w14:paraId="1F5600BB" w14:textId="4166C4CC" w:rsidR="0099116B" w:rsidRDefault="0099116B" w:rsidP="008E23B2"/>
    <w:p w14:paraId="1E98AF29" w14:textId="628484B2" w:rsidR="0099116B" w:rsidRDefault="0099116B" w:rsidP="008E23B2"/>
    <w:p w14:paraId="10E3817A" w14:textId="02EACC83" w:rsidR="0099116B" w:rsidRDefault="0099116B" w:rsidP="008E23B2"/>
    <w:p w14:paraId="04B470FF" w14:textId="195F8AFB" w:rsidR="0099116B" w:rsidRDefault="0099116B" w:rsidP="008E23B2"/>
    <w:p w14:paraId="01638D54" w14:textId="6331850D" w:rsidR="0099116B" w:rsidRDefault="0099116B" w:rsidP="008E23B2"/>
    <w:p w14:paraId="7DCA2863" w14:textId="4F7C57CC" w:rsidR="0099116B" w:rsidRDefault="0099116B" w:rsidP="008E23B2"/>
    <w:p w14:paraId="7041146F" w14:textId="0BB9D2AD" w:rsidR="0099116B" w:rsidRDefault="0099116B" w:rsidP="008E23B2"/>
    <w:p w14:paraId="72D3DD22" w14:textId="44D75A96" w:rsidR="0099116B" w:rsidRDefault="0099116B" w:rsidP="008E23B2"/>
    <w:p w14:paraId="14BB0270" w14:textId="65594346" w:rsidR="0099116B" w:rsidRDefault="0099116B" w:rsidP="008E23B2"/>
    <w:p w14:paraId="2C76C44D" w14:textId="635578B7" w:rsidR="0099116B" w:rsidRDefault="0099116B" w:rsidP="008E23B2"/>
    <w:p w14:paraId="6104EDE7" w14:textId="1527A690" w:rsidR="0099116B" w:rsidRDefault="0099116B" w:rsidP="008E23B2"/>
    <w:p w14:paraId="2D2DAE84" w14:textId="4C8CCD60" w:rsidR="0099116B" w:rsidRDefault="0099116B" w:rsidP="008E23B2"/>
    <w:p w14:paraId="50AFCA65" w14:textId="02F45B76" w:rsidR="0099116B" w:rsidRDefault="0099116B" w:rsidP="008E23B2"/>
    <w:p w14:paraId="73657E61" w14:textId="17AE3825" w:rsidR="0099116B" w:rsidRDefault="0099116B" w:rsidP="008E23B2"/>
    <w:p w14:paraId="11AC9306" w14:textId="24910DC5" w:rsidR="0099116B" w:rsidRDefault="0099116B" w:rsidP="008E23B2"/>
    <w:p w14:paraId="6BCA0812" w14:textId="40A47BA5" w:rsidR="0099116B" w:rsidRDefault="0099116B" w:rsidP="008E23B2"/>
    <w:p w14:paraId="44BC7D8A" w14:textId="15939493" w:rsidR="0099116B" w:rsidRDefault="0099116B" w:rsidP="008E23B2"/>
    <w:p w14:paraId="59B78519" w14:textId="23137ED4" w:rsidR="00337491" w:rsidRDefault="00337491" w:rsidP="008E23B2"/>
    <w:p w14:paraId="3DF53F04" w14:textId="77777777" w:rsidR="00337491" w:rsidRDefault="00337491" w:rsidP="008E23B2"/>
    <w:p w14:paraId="6ED6E925" w14:textId="77777777" w:rsidR="00337491" w:rsidRDefault="00337491" w:rsidP="0099116B">
      <w:pPr>
        <w:pStyle w:val="Titre1"/>
      </w:pPr>
      <w:bookmarkStart w:id="2" w:name="_Toc512937896"/>
    </w:p>
    <w:p w14:paraId="55777DB2" w14:textId="25BA157B" w:rsidR="0099116B" w:rsidRDefault="0099116B" w:rsidP="0099116B">
      <w:pPr>
        <w:pStyle w:val="Titre1"/>
      </w:pPr>
      <w:r>
        <w:t>Montage et planification du projet</w:t>
      </w:r>
      <w:bookmarkEnd w:id="2"/>
    </w:p>
    <w:p w14:paraId="58E60AA7" w14:textId="240CE637" w:rsidR="0099116B" w:rsidRDefault="00D67EF9" w:rsidP="00D67EF9">
      <w:pPr>
        <w:pStyle w:val="Titre5"/>
      </w:pPr>
      <w:r>
        <w:t>Descriptif du projet</w:t>
      </w:r>
    </w:p>
    <w:p w14:paraId="4EF4D83A" w14:textId="0A46D4B2" w:rsidR="00FF29D2" w:rsidRPr="00FF29D2" w:rsidRDefault="00AF298E" w:rsidP="00FF29D2">
      <w:r>
        <w:t>La cré</w:t>
      </w:r>
      <w:bookmarkStart w:id="3" w:name="_GoBack"/>
      <w:bookmarkEnd w:id="3"/>
      <w:r w:rsidR="00FF29D2">
        <w:t xml:space="preserve">ation du jeu était divisible en différentes étapes. Il fallait créer le son, le fond, le personnages et les obstacles. Il fallait s’occuper d’afficher et de faire défiler le fond, d’afficher le personnage et de le faire sauter. Il fallait également générer les obstacles, s’occuper de la collision et de la mesure du temps pour le score. </w:t>
      </w:r>
    </w:p>
    <w:p w14:paraId="0315FE7B" w14:textId="0E3B4FCB" w:rsidR="00D67EF9" w:rsidRDefault="00D67EF9" w:rsidP="00D67EF9">
      <w:pPr>
        <w:pStyle w:val="Titre5"/>
      </w:pPr>
      <w:r>
        <w:t>Planning</w:t>
      </w:r>
    </w:p>
    <w:p w14:paraId="1470E901" w14:textId="3B54C716" w:rsidR="00D67EF9" w:rsidRDefault="00FF29D2" w:rsidP="00D67EF9">
      <w:r>
        <w:t>Initialement, nous nous étions réparti les tâches de cette manière :</w:t>
      </w:r>
    </w:p>
    <w:p w14:paraId="3018DB07" w14:textId="01BE3F6F" w:rsidR="00FF29D2" w:rsidRDefault="00FF29D2" w:rsidP="00FF29D2">
      <w:r w:rsidRPr="00FF29D2">
        <w:t xml:space="preserve">- </w:t>
      </w:r>
      <w:proofErr w:type="spellStart"/>
      <w:r w:rsidRPr="00FF29D2">
        <w:t>Nao</w:t>
      </w:r>
      <w:r>
        <w:t>ki</w:t>
      </w:r>
      <w:proofErr w:type="spellEnd"/>
      <w:r w:rsidRPr="00FF29D2">
        <w:t xml:space="preserve"> : son, fond, personnages, obstacles</w:t>
      </w:r>
    </w:p>
    <w:p w14:paraId="7F9EB846" w14:textId="77FFEC4A" w:rsidR="00FF29D2" w:rsidRPr="00FF29D2" w:rsidRDefault="00FF29D2" w:rsidP="00FF29D2">
      <w:r w:rsidRPr="00FF29D2">
        <w:t xml:space="preserve">- </w:t>
      </w:r>
      <w:proofErr w:type="spellStart"/>
      <w:r w:rsidRPr="00FF29D2">
        <w:t>Cléa</w:t>
      </w:r>
      <w:proofErr w:type="spellEnd"/>
      <w:r w:rsidRPr="00FF29D2">
        <w:t xml:space="preserve"> : affichage et défilement du fond, affichage du personnage, saut</w:t>
      </w:r>
    </w:p>
    <w:p w14:paraId="071058DC" w14:textId="77777777" w:rsidR="00FF29D2" w:rsidRPr="00FF29D2" w:rsidRDefault="00FF29D2" w:rsidP="00FF29D2">
      <w:r w:rsidRPr="00FF29D2">
        <w:t>- Léa : génération des obstacles, collision et mesure du temps (score)</w:t>
      </w:r>
    </w:p>
    <w:p w14:paraId="3E667B8C" w14:textId="77777777" w:rsidR="00FF29D2" w:rsidRDefault="00FF29D2" w:rsidP="00D67EF9"/>
    <w:p w14:paraId="16C26F64" w14:textId="3C381C5B" w:rsidR="00D67EF9" w:rsidRDefault="00D67EF9" w:rsidP="00D67EF9"/>
    <w:p w14:paraId="4FA49E68" w14:textId="795DE354" w:rsidR="00D67EF9" w:rsidRDefault="00D67EF9" w:rsidP="00D67EF9"/>
    <w:p w14:paraId="21E70EC5" w14:textId="382E5BC8" w:rsidR="00D67EF9" w:rsidRDefault="00D67EF9" w:rsidP="00D67EF9"/>
    <w:p w14:paraId="6583D4AE" w14:textId="0D830CED" w:rsidR="00D67EF9" w:rsidRDefault="00D67EF9" w:rsidP="00D67EF9"/>
    <w:p w14:paraId="7793A148" w14:textId="759F4868" w:rsidR="00D67EF9" w:rsidRDefault="00D67EF9" w:rsidP="00D67EF9"/>
    <w:p w14:paraId="7AA9A45B" w14:textId="59132A86" w:rsidR="00D67EF9" w:rsidRDefault="00D67EF9" w:rsidP="00D67EF9"/>
    <w:p w14:paraId="4F532D12" w14:textId="44F4F5F0" w:rsidR="00D67EF9" w:rsidRDefault="00D67EF9" w:rsidP="00D67EF9"/>
    <w:p w14:paraId="048BCF55" w14:textId="029DACE0" w:rsidR="00D67EF9" w:rsidRDefault="00D67EF9" w:rsidP="00D67EF9"/>
    <w:p w14:paraId="75FDBB4E" w14:textId="22078671" w:rsidR="00D67EF9" w:rsidRDefault="00D67EF9" w:rsidP="00D67EF9"/>
    <w:p w14:paraId="15BD6536" w14:textId="1DE07906" w:rsidR="00D67EF9" w:rsidRDefault="00D67EF9" w:rsidP="00D67EF9"/>
    <w:p w14:paraId="478F9BB1" w14:textId="6B54BE33" w:rsidR="00D67EF9" w:rsidRDefault="00D67EF9" w:rsidP="00D67EF9"/>
    <w:p w14:paraId="2D118FC2" w14:textId="15C4C83E" w:rsidR="00D67EF9" w:rsidRDefault="00D67EF9" w:rsidP="00D67EF9"/>
    <w:p w14:paraId="39429FEE" w14:textId="4BFE4A26" w:rsidR="00D67EF9" w:rsidRDefault="00D67EF9" w:rsidP="00D67EF9"/>
    <w:p w14:paraId="756F61BA" w14:textId="4D05192D" w:rsidR="00D67EF9" w:rsidRDefault="00D67EF9" w:rsidP="00D67EF9"/>
    <w:p w14:paraId="57A3AFE2" w14:textId="3D9F5774" w:rsidR="00D67EF9" w:rsidRDefault="00D67EF9" w:rsidP="00D67EF9"/>
    <w:p w14:paraId="24EADBA1" w14:textId="60F864D6" w:rsidR="00D67EF9" w:rsidRDefault="00D67EF9" w:rsidP="00D67EF9"/>
    <w:p w14:paraId="34414C2C" w14:textId="4813F313" w:rsidR="00D67EF9" w:rsidRDefault="00D67EF9" w:rsidP="00D67EF9"/>
    <w:p w14:paraId="4060F77E" w14:textId="63038393" w:rsidR="00D67EF9" w:rsidRDefault="00D67EF9" w:rsidP="00D67EF9"/>
    <w:p w14:paraId="18DB8056" w14:textId="37D7263B" w:rsidR="00D67EF9" w:rsidRDefault="00D67EF9" w:rsidP="00D67EF9"/>
    <w:p w14:paraId="53E267BF" w14:textId="2FB2DAB6" w:rsidR="00D67EF9" w:rsidRDefault="00D67EF9" w:rsidP="00D67EF9"/>
    <w:p w14:paraId="2F85B1AB" w14:textId="687C90B7" w:rsidR="00D67EF9" w:rsidRDefault="00D67EF9" w:rsidP="00D67EF9"/>
    <w:p w14:paraId="3893C3B5" w14:textId="77777777" w:rsidR="00337491" w:rsidRDefault="00337491" w:rsidP="00D67EF9">
      <w:pPr>
        <w:pStyle w:val="Titre1"/>
      </w:pPr>
      <w:bookmarkStart w:id="4" w:name="_Toc512937897"/>
    </w:p>
    <w:p w14:paraId="66A01424" w14:textId="77777777" w:rsidR="00337491" w:rsidRDefault="00337491" w:rsidP="00D67EF9">
      <w:pPr>
        <w:pStyle w:val="Titre1"/>
      </w:pPr>
    </w:p>
    <w:p w14:paraId="401A24CD" w14:textId="17C7CA14" w:rsidR="00D67EF9" w:rsidRDefault="00D67EF9" w:rsidP="00D67EF9">
      <w:pPr>
        <w:pStyle w:val="Titre1"/>
      </w:pPr>
      <w:r>
        <w:t>Mise en œuvre du projet</w:t>
      </w:r>
      <w:bookmarkEnd w:id="4"/>
    </w:p>
    <w:p w14:paraId="22331E06" w14:textId="1F7AEEB3" w:rsidR="00D67EF9" w:rsidRDefault="00D67EF9" w:rsidP="00D67EF9">
      <w:pPr>
        <w:pStyle w:val="Titre5"/>
      </w:pPr>
      <w:r>
        <w:t>Details et ecplication du script</w:t>
      </w:r>
    </w:p>
    <w:p w14:paraId="4A241BBF" w14:textId="28DE8F0D" w:rsidR="00D67EF9" w:rsidRDefault="00D67EF9" w:rsidP="00D67EF9">
      <w:pPr>
        <w:pStyle w:val="Titre5"/>
      </w:pPr>
      <w:r>
        <w:t>Quels ajustements apporter ?</w:t>
      </w:r>
    </w:p>
    <w:p w14:paraId="7D22A09D" w14:textId="6D2B61F7" w:rsidR="00D67EF9" w:rsidRDefault="00D67EF9" w:rsidP="00D67EF9">
      <w:pPr>
        <w:pStyle w:val="Titre5"/>
      </w:pPr>
      <w:r>
        <w:t>Apport personnel au projet</w:t>
      </w:r>
    </w:p>
    <w:p w14:paraId="345A2403" w14:textId="0124547F" w:rsidR="00D67EF9" w:rsidRDefault="00D67EF9" w:rsidP="00D67EF9"/>
    <w:p w14:paraId="69CA3199" w14:textId="0CDDB3E5" w:rsidR="00D67EF9" w:rsidRDefault="00D67EF9" w:rsidP="00D67EF9"/>
    <w:p w14:paraId="304B1A0E" w14:textId="4C3357F6" w:rsidR="00D67EF9" w:rsidRDefault="00D67EF9" w:rsidP="00D67EF9"/>
    <w:p w14:paraId="68C26024" w14:textId="03EF34E0" w:rsidR="00D67EF9" w:rsidRDefault="00D67EF9" w:rsidP="00D67EF9"/>
    <w:p w14:paraId="0ACC2927" w14:textId="55538459" w:rsidR="00D67EF9" w:rsidRDefault="00D67EF9" w:rsidP="00D67EF9"/>
    <w:p w14:paraId="0009399B" w14:textId="7CF398AA" w:rsidR="00D67EF9" w:rsidRDefault="00D67EF9" w:rsidP="00D67EF9"/>
    <w:p w14:paraId="2834BC27" w14:textId="0A22F82B" w:rsidR="00D67EF9" w:rsidRDefault="00D67EF9" w:rsidP="00D67EF9"/>
    <w:p w14:paraId="7A972E7C" w14:textId="14DF32FA" w:rsidR="00D67EF9" w:rsidRDefault="00D67EF9" w:rsidP="00D67EF9"/>
    <w:p w14:paraId="51B351E6" w14:textId="6759BD6B" w:rsidR="00D67EF9" w:rsidRDefault="00D67EF9" w:rsidP="00D67EF9"/>
    <w:p w14:paraId="78C49C0B" w14:textId="29A33A99" w:rsidR="00D67EF9" w:rsidRDefault="00D67EF9" w:rsidP="00D67EF9"/>
    <w:p w14:paraId="760BC8EF" w14:textId="3D28725C" w:rsidR="00D67EF9" w:rsidRDefault="00D67EF9" w:rsidP="00D67EF9"/>
    <w:p w14:paraId="53B7FEE0" w14:textId="54B9ADD7" w:rsidR="00D67EF9" w:rsidRDefault="00D67EF9" w:rsidP="00D67EF9"/>
    <w:p w14:paraId="724F0278" w14:textId="5C1EAEFA" w:rsidR="00D67EF9" w:rsidRDefault="00D67EF9" w:rsidP="00D67EF9"/>
    <w:p w14:paraId="202B908D" w14:textId="425541FF" w:rsidR="00D67EF9" w:rsidRDefault="00D67EF9" w:rsidP="00D67EF9"/>
    <w:p w14:paraId="5BD1A622" w14:textId="14DF3FAB" w:rsidR="00D67EF9" w:rsidRDefault="00D67EF9" w:rsidP="00D67EF9"/>
    <w:p w14:paraId="539A4A61" w14:textId="61243B1C" w:rsidR="00D67EF9" w:rsidRDefault="00D67EF9" w:rsidP="00D67EF9"/>
    <w:p w14:paraId="45FC9323" w14:textId="05A58A1F" w:rsidR="00D67EF9" w:rsidRDefault="00D67EF9" w:rsidP="00D67EF9"/>
    <w:p w14:paraId="3AB08A06" w14:textId="21ABDBF4" w:rsidR="00D67EF9" w:rsidRDefault="00D67EF9" w:rsidP="00D67EF9"/>
    <w:p w14:paraId="5921D5F6" w14:textId="021A32A9" w:rsidR="00D67EF9" w:rsidRDefault="00D67EF9" w:rsidP="00D67EF9"/>
    <w:p w14:paraId="42162D46" w14:textId="67D3B2E4" w:rsidR="00D67EF9" w:rsidRDefault="00D67EF9" w:rsidP="00D67EF9"/>
    <w:p w14:paraId="1E8C3CF8" w14:textId="4308A48F" w:rsidR="00D67EF9" w:rsidRDefault="00D67EF9" w:rsidP="00D67EF9"/>
    <w:p w14:paraId="5663CCED" w14:textId="02BC99A8" w:rsidR="00337491" w:rsidRDefault="00337491" w:rsidP="00D67EF9">
      <w:pPr>
        <w:pStyle w:val="Titre1"/>
      </w:pPr>
      <w:bookmarkStart w:id="5" w:name="_Toc512937898"/>
    </w:p>
    <w:p w14:paraId="59F0BE4F" w14:textId="26318FBB" w:rsidR="00D67EF9" w:rsidRPr="00D67EF9" w:rsidRDefault="00D67EF9" w:rsidP="00D67EF9">
      <w:pPr>
        <w:pStyle w:val="Titre1"/>
      </w:pPr>
      <w:r>
        <w:t>Bilan</w:t>
      </w:r>
      <w:bookmarkEnd w:id="5"/>
    </w:p>
    <w:p w14:paraId="1261702C" w14:textId="3F18F58B" w:rsidR="00D67EF9" w:rsidRDefault="00D67EF9" w:rsidP="00D67EF9"/>
    <w:p w14:paraId="3B9099C2" w14:textId="14576A73" w:rsidR="00D67EF9" w:rsidRDefault="009F0F88" w:rsidP="009F0F88">
      <w:pPr>
        <w:pStyle w:val="Titre5"/>
      </w:pPr>
      <w:r>
        <w:t>Les objectis ont-ils été atteints ?</w:t>
      </w:r>
    </w:p>
    <w:p w14:paraId="789B760C" w14:textId="2942E39D" w:rsidR="009F0F88" w:rsidRPr="009F0F88" w:rsidRDefault="009F0F88" w:rsidP="009F0F88">
      <w:pPr>
        <w:pStyle w:val="Titre5"/>
      </w:pPr>
      <w:r>
        <w:t>Difficultés rencontrées</w:t>
      </w:r>
    </w:p>
    <w:p w14:paraId="5BD394E3" w14:textId="5F039DE2" w:rsidR="00D67EF9" w:rsidRDefault="00D67EF9" w:rsidP="00D67EF9"/>
    <w:p w14:paraId="28CCC3A4" w14:textId="527A2A91" w:rsidR="00D67EF9" w:rsidRDefault="00D67EF9" w:rsidP="00D67EF9"/>
    <w:p w14:paraId="33BFDB29" w14:textId="62478F9B" w:rsidR="00D67EF9" w:rsidRDefault="00D67EF9" w:rsidP="00D67EF9"/>
    <w:p w14:paraId="6E5D13BC" w14:textId="03CAF8C1" w:rsidR="00D67EF9" w:rsidRDefault="00D67EF9" w:rsidP="00D67EF9"/>
    <w:p w14:paraId="1CB5B57E" w14:textId="02007127" w:rsidR="00D67EF9" w:rsidRDefault="00D67EF9" w:rsidP="00D67EF9"/>
    <w:p w14:paraId="6601987E" w14:textId="664403DF" w:rsidR="00D67EF9" w:rsidRDefault="00D67EF9" w:rsidP="00D67EF9"/>
    <w:p w14:paraId="5A557AA5" w14:textId="1C4EF6B7" w:rsidR="00D67EF9" w:rsidRDefault="00D67EF9" w:rsidP="00D67EF9"/>
    <w:p w14:paraId="1C5B9E1A" w14:textId="01CD1A33" w:rsidR="00D67EF9" w:rsidRDefault="00D67EF9" w:rsidP="00D67EF9"/>
    <w:p w14:paraId="3472C655" w14:textId="322F8060" w:rsidR="00D67EF9" w:rsidRDefault="00D67EF9" w:rsidP="00D67EF9"/>
    <w:p w14:paraId="635CB705" w14:textId="76E613FA" w:rsidR="00D67EF9" w:rsidRDefault="00D67EF9" w:rsidP="00D67EF9"/>
    <w:p w14:paraId="739963DD" w14:textId="5E9913D6" w:rsidR="00D67EF9" w:rsidRDefault="00D67EF9" w:rsidP="00D67EF9"/>
    <w:p w14:paraId="319AF101" w14:textId="201C7B4C" w:rsidR="00D67EF9" w:rsidRDefault="00D67EF9" w:rsidP="00D67EF9"/>
    <w:p w14:paraId="7FB2D478" w14:textId="0A8DF2D6" w:rsidR="00D67EF9" w:rsidRDefault="00D67EF9" w:rsidP="00D67EF9"/>
    <w:p w14:paraId="02A9BD4F" w14:textId="44D030B4" w:rsidR="00D67EF9" w:rsidRDefault="00D67EF9" w:rsidP="00D67EF9"/>
    <w:p w14:paraId="01E93B4B" w14:textId="6B9464D1" w:rsidR="00D67EF9" w:rsidRDefault="00D67EF9" w:rsidP="00D67EF9"/>
    <w:p w14:paraId="36EC8517" w14:textId="2ABA81C6" w:rsidR="00D67EF9" w:rsidRDefault="00D67EF9" w:rsidP="00D67EF9"/>
    <w:p w14:paraId="5011482B" w14:textId="420A7F26" w:rsidR="00D67EF9" w:rsidRDefault="00D67EF9" w:rsidP="00D67EF9"/>
    <w:p w14:paraId="27BCB35E" w14:textId="0D39D978" w:rsidR="00D67EF9" w:rsidRDefault="00D67EF9" w:rsidP="00D67EF9"/>
    <w:p w14:paraId="7F588C88" w14:textId="0314499A" w:rsidR="00D67EF9" w:rsidRDefault="00D67EF9" w:rsidP="00D67EF9"/>
    <w:p w14:paraId="3C5846BA" w14:textId="219E26BD" w:rsidR="00D67EF9" w:rsidRDefault="00D67EF9" w:rsidP="00D67EF9"/>
    <w:p w14:paraId="4B40F0FC" w14:textId="1569C299" w:rsidR="00D67EF9" w:rsidRDefault="00D67EF9" w:rsidP="00D67EF9"/>
    <w:p w14:paraId="155B3343" w14:textId="77777777" w:rsidR="00D67EF9" w:rsidRPr="00D67EF9" w:rsidRDefault="00D67EF9" w:rsidP="00D67EF9"/>
    <w:sectPr w:rsidR="00D67EF9" w:rsidRPr="00D67EF9" w:rsidSect="007B3695">
      <w:headerReference w:type="default"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89A7C" w14:textId="77777777" w:rsidR="002E4EBA" w:rsidRDefault="002E4EBA" w:rsidP="00585373">
      <w:pPr>
        <w:spacing w:after="0" w:line="240" w:lineRule="auto"/>
      </w:pPr>
      <w:r>
        <w:separator/>
      </w:r>
    </w:p>
  </w:endnote>
  <w:endnote w:type="continuationSeparator" w:id="0">
    <w:p w14:paraId="1852CD17" w14:textId="77777777" w:rsidR="002E4EBA" w:rsidRDefault="002E4EBA" w:rsidP="00585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CD8B" w14:textId="60DC2722" w:rsidR="00585373" w:rsidRDefault="00585373">
    <w:pPr>
      <w:pStyle w:val="Pieddepage"/>
    </w:pPr>
    <w:proofErr w:type="spellStart"/>
    <w:r>
      <w:t>Naoki</w:t>
    </w:r>
    <w:proofErr w:type="spellEnd"/>
    <w:r>
      <w:t xml:space="preserve"> </w:t>
    </w:r>
    <w:proofErr w:type="spellStart"/>
    <w:r>
      <w:t>Cattelain</w:t>
    </w:r>
    <w:proofErr w:type="spellEnd"/>
  </w:p>
  <w:p w14:paraId="78D62C19" w14:textId="3C8B8A0A" w:rsidR="00585373" w:rsidRDefault="00585373">
    <w:pPr>
      <w:pStyle w:val="Pieddepage"/>
    </w:pPr>
    <w:r>
      <w:t xml:space="preserve">Léa </w:t>
    </w:r>
    <w:proofErr w:type="spellStart"/>
    <w:r>
      <w:t>Sponem</w:t>
    </w:r>
    <w:proofErr w:type="spellEnd"/>
  </w:p>
  <w:p w14:paraId="503B7181" w14:textId="1B42F25E" w:rsidR="00585373" w:rsidRDefault="00585373">
    <w:pPr>
      <w:pStyle w:val="Pieddepage"/>
    </w:pPr>
    <w:proofErr w:type="spellStart"/>
    <w:r>
      <w:t>Cléa</w:t>
    </w:r>
    <w:proofErr w:type="spellEnd"/>
    <w:r>
      <w:t xml:space="preserve"> </w:t>
    </w:r>
    <w:proofErr w:type="spellStart"/>
    <w:r>
      <w:t>Rebillard</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27935" w14:textId="77777777" w:rsidR="002E4EBA" w:rsidRDefault="002E4EBA" w:rsidP="00585373">
      <w:pPr>
        <w:spacing w:after="0" w:line="240" w:lineRule="auto"/>
      </w:pPr>
      <w:r>
        <w:separator/>
      </w:r>
    </w:p>
  </w:footnote>
  <w:footnote w:type="continuationSeparator" w:id="0">
    <w:p w14:paraId="4CEB10BB" w14:textId="77777777" w:rsidR="002E4EBA" w:rsidRDefault="002E4EBA" w:rsidP="00585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2951A" w14:textId="4C96EC16" w:rsidR="00585373" w:rsidRPr="00585373" w:rsidRDefault="00585373" w:rsidP="00585373">
    <w:pPr>
      <w:pStyle w:val="En-tte"/>
    </w:pPr>
    <w:r>
      <w:t xml:space="preserve">Sainte Marie Grand Lebrun </w:t>
    </w:r>
    <w:r>
      <w:tab/>
    </w:r>
    <w:r>
      <w:tab/>
      <w:t xml:space="preserve"> mai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8A7F6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B0A6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D0EA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4A8E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D0E8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FE71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3478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94E07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E9A4B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2231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695"/>
    <w:rsid w:val="00177745"/>
    <w:rsid w:val="002E4EBA"/>
    <w:rsid w:val="00337491"/>
    <w:rsid w:val="00483832"/>
    <w:rsid w:val="00585373"/>
    <w:rsid w:val="007B3695"/>
    <w:rsid w:val="008E23B2"/>
    <w:rsid w:val="0099116B"/>
    <w:rsid w:val="009F0F88"/>
    <w:rsid w:val="00AF298E"/>
    <w:rsid w:val="00B45C5B"/>
    <w:rsid w:val="00D67EF9"/>
    <w:rsid w:val="00DA1652"/>
    <w:rsid w:val="00E60DAB"/>
    <w:rsid w:val="00FF29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0D14"/>
  <w14:defaultImageDpi w14:val="32767"/>
  <w15:chartTrackingRefBased/>
  <w15:docId w15:val="{9D0298AA-2C20-C047-B091-94CB7B04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5373"/>
  </w:style>
  <w:style w:type="paragraph" w:styleId="Titre1">
    <w:name w:val="heading 1"/>
    <w:basedOn w:val="Normal"/>
    <w:next w:val="Normal"/>
    <w:link w:val="Titre1Car"/>
    <w:uiPriority w:val="9"/>
    <w:qFormat/>
    <w:rsid w:val="00585373"/>
    <w:pPr>
      <w:pBdr>
        <w:bottom w:val="thinThickSmallGap" w:sz="12" w:space="1" w:color="55837F" w:themeColor="accent2" w:themeShade="BF"/>
      </w:pBdr>
      <w:spacing w:before="400"/>
      <w:jc w:val="center"/>
      <w:outlineLvl w:val="0"/>
    </w:pPr>
    <w:rPr>
      <w:caps/>
      <w:color w:val="395755" w:themeColor="accent2" w:themeShade="80"/>
      <w:spacing w:val="20"/>
      <w:sz w:val="28"/>
      <w:szCs w:val="28"/>
    </w:rPr>
  </w:style>
  <w:style w:type="paragraph" w:styleId="Titre2">
    <w:name w:val="heading 2"/>
    <w:basedOn w:val="Normal"/>
    <w:next w:val="Normal"/>
    <w:link w:val="Titre2Car"/>
    <w:uiPriority w:val="9"/>
    <w:unhideWhenUsed/>
    <w:qFormat/>
    <w:rsid w:val="00585373"/>
    <w:pPr>
      <w:pBdr>
        <w:bottom w:val="single" w:sz="4" w:space="1" w:color="385754" w:themeColor="accent2" w:themeShade="7F"/>
      </w:pBdr>
      <w:spacing w:before="400"/>
      <w:jc w:val="center"/>
      <w:outlineLvl w:val="1"/>
    </w:pPr>
    <w:rPr>
      <w:caps/>
      <w:color w:val="395755" w:themeColor="accent2" w:themeShade="80"/>
      <w:spacing w:val="15"/>
      <w:sz w:val="24"/>
      <w:szCs w:val="24"/>
    </w:rPr>
  </w:style>
  <w:style w:type="paragraph" w:styleId="Titre3">
    <w:name w:val="heading 3"/>
    <w:basedOn w:val="Normal"/>
    <w:next w:val="Normal"/>
    <w:link w:val="Titre3Car"/>
    <w:uiPriority w:val="9"/>
    <w:unhideWhenUsed/>
    <w:qFormat/>
    <w:rsid w:val="00585373"/>
    <w:pPr>
      <w:pBdr>
        <w:top w:val="dotted" w:sz="4" w:space="1" w:color="385754" w:themeColor="accent2" w:themeShade="7F"/>
        <w:bottom w:val="dotted" w:sz="4" w:space="1" w:color="385754" w:themeColor="accent2" w:themeShade="7F"/>
      </w:pBdr>
      <w:spacing w:before="300"/>
      <w:jc w:val="center"/>
      <w:outlineLvl w:val="2"/>
    </w:pPr>
    <w:rPr>
      <w:caps/>
      <w:color w:val="385754" w:themeColor="accent2" w:themeShade="7F"/>
      <w:sz w:val="24"/>
      <w:szCs w:val="24"/>
    </w:rPr>
  </w:style>
  <w:style w:type="paragraph" w:styleId="Titre4">
    <w:name w:val="heading 4"/>
    <w:basedOn w:val="Normal"/>
    <w:next w:val="Normal"/>
    <w:link w:val="Titre4Car"/>
    <w:uiPriority w:val="9"/>
    <w:semiHidden/>
    <w:unhideWhenUsed/>
    <w:qFormat/>
    <w:rsid w:val="00585373"/>
    <w:pPr>
      <w:pBdr>
        <w:bottom w:val="dotted" w:sz="4" w:space="1" w:color="55837F" w:themeColor="accent2" w:themeShade="BF"/>
      </w:pBdr>
      <w:spacing w:after="120"/>
      <w:jc w:val="center"/>
      <w:outlineLvl w:val="3"/>
    </w:pPr>
    <w:rPr>
      <w:caps/>
      <w:color w:val="385754" w:themeColor="accent2" w:themeShade="7F"/>
      <w:spacing w:val="10"/>
    </w:rPr>
  </w:style>
  <w:style w:type="paragraph" w:styleId="Titre5">
    <w:name w:val="heading 5"/>
    <w:basedOn w:val="Normal"/>
    <w:next w:val="Normal"/>
    <w:link w:val="Titre5Car"/>
    <w:uiPriority w:val="9"/>
    <w:unhideWhenUsed/>
    <w:qFormat/>
    <w:rsid w:val="00585373"/>
    <w:pPr>
      <w:spacing w:before="320" w:after="120"/>
      <w:jc w:val="center"/>
      <w:outlineLvl w:val="4"/>
    </w:pPr>
    <w:rPr>
      <w:caps/>
      <w:color w:val="385754" w:themeColor="accent2" w:themeShade="7F"/>
      <w:spacing w:val="10"/>
    </w:rPr>
  </w:style>
  <w:style w:type="paragraph" w:styleId="Titre6">
    <w:name w:val="heading 6"/>
    <w:basedOn w:val="Normal"/>
    <w:next w:val="Normal"/>
    <w:link w:val="Titre6Car"/>
    <w:uiPriority w:val="9"/>
    <w:semiHidden/>
    <w:unhideWhenUsed/>
    <w:qFormat/>
    <w:rsid w:val="00585373"/>
    <w:pPr>
      <w:spacing w:after="120"/>
      <w:jc w:val="center"/>
      <w:outlineLvl w:val="5"/>
    </w:pPr>
    <w:rPr>
      <w:caps/>
      <w:color w:val="55837F" w:themeColor="accent2" w:themeShade="BF"/>
      <w:spacing w:val="10"/>
    </w:rPr>
  </w:style>
  <w:style w:type="paragraph" w:styleId="Titre7">
    <w:name w:val="heading 7"/>
    <w:basedOn w:val="Normal"/>
    <w:next w:val="Normal"/>
    <w:link w:val="Titre7Car"/>
    <w:uiPriority w:val="9"/>
    <w:semiHidden/>
    <w:unhideWhenUsed/>
    <w:qFormat/>
    <w:rsid w:val="00585373"/>
    <w:pPr>
      <w:spacing w:after="120"/>
      <w:jc w:val="center"/>
      <w:outlineLvl w:val="6"/>
    </w:pPr>
    <w:rPr>
      <w:i/>
      <w:iCs/>
      <w:caps/>
      <w:color w:val="55837F" w:themeColor="accent2" w:themeShade="BF"/>
      <w:spacing w:val="10"/>
    </w:rPr>
  </w:style>
  <w:style w:type="paragraph" w:styleId="Titre8">
    <w:name w:val="heading 8"/>
    <w:basedOn w:val="Normal"/>
    <w:next w:val="Normal"/>
    <w:link w:val="Titre8Car"/>
    <w:uiPriority w:val="9"/>
    <w:semiHidden/>
    <w:unhideWhenUsed/>
    <w:qFormat/>
    <w:rsid w:val="00585373"/>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585373"/>
    <w:pPr>
      <w:spacing w:after="120"/>
      <w:jc w:val="center"/>
      <w:outlineLvl w:val="8"/>
    </w:pPr>
    <w:rPr>
      <w:i/>
      <w:iCs/>
      <w:caps/>
      <w:spacing w:val="1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5373"/>
    <w:rPr>
      <w:caps/>
      <w:color w:val="395755" w:themeColor="accent2" w:themeShade="80"/>
      <w:spacing w:val="20"/>
      <w:sz w:val="28"/>
      <w:szCs w:val="28"/>
    </w:rPr>
  </w:style>
  <w:style w:type="character" w:customStyle="1" w:styleId="Titre2Car">
    <w:name w:val="Titre 2 Car"/>
    <w:basedOn w:val="Policepardfaut"/>
    <w:link w:val="Titre2"/>
    <w:uiPriority w:val="9"/>
    <w:rsid w:val="00585373"/>
    <w:rPr>
      <w:caps/>
      <w:color w:val="395755" w:themeColor="accent2" w:themeShade="80"/>
      <w:spacing w:val="15"/>
      <w:sz w:val="24"/>
      <w:szCs w:val="24"/>
    </w:rPr>
  </w:style>
  <w:style w:type="character" w:customStyle="1" w:styleId="Titre3Car">
    <w:name w:val="Titre 3 Car"/>
    <w:basedOn w:val="Policepardfaut"/>
    <w:link w:val="Titre3"/>
    <w:uiPriority w:val="9"/>
    <w:rsid w:val="00585373"/>
    <w:rPr>
      <w:caps/>
      <w:color w:val="385754" w:themeColor="accent2" w:themeShade="7F"/>
      <w:sz w:val="24"/>
      <w:szCs w:val="24"/>
    </w:rPr>
  </w:style>
  <w:style w:type="character" w:customStyle="1" w:styleId="Titre4Car">
    <w:name w:val="Titre 4 Car"/>
    <w:basedOn w:val="Policepardfaut"/>
    <w:link w:val="Titre4"/>
    <w:uiPriority w:val="9"/>
    <w:semiHidden/>
    <w:rsid w:val="00585373"/>
    <w:rPr>
      <w:caps/>
      <w:color w:val="385754" w:themeColor="accent2" w:themeShade="7F"/>
      <w:spacing w:val="10"/>
    </w:rPr>
  </w:style>
  <w:style w:type="character" w:customStyle="1" w:styleId="Titre5Car">
    <w:name w:val="Titre 5 Car"/>
    <w:basedOn w:val="Policepardfaut"/>
    <w:link w:val="Titre5"/>
    <w:uiPriority w:val="9"/>
    <w:rsid w:val="00585373"/>
    <w:rPr>
      <w:caps/>
      <w:color w:val="385754" w:themeColor="accent2" w:themeShade="7F"/>
      <w:spacing w:val="10"/>
    </w:rPr>
  </w:style>
  <w:style w:type="character" w:customStyle="1" w:styleId="Titre6Car">
    <w:name w:val="Titre 6 Car"/>
    <w:basedOn w:val="Policepardfaut"/>
    <w:link w:val="Titre6"/>
    <w:uiPriority w:val="9"/>
    <w:semiHidden/>
    <w:rsid w:val="00585373"/>
    <w:rPr>
      <w:caps/>
      <w:color w:val="55837F" w:themeColor="accent2" w:themeShade="BF"/>
      <w:spacing w:val="10"/>
    </w:rPr>
  </w:style>
  <w:style w:type="character" w:customStyle="1" w:styleId="Titre7Car">
    <w:name w:val="Titre 7 Car"/>
    <w:basedOn w:val="Policepardfaut"/>
    <w:link w:val="Titre7"/>
    <w:uiPriority w:val="9"/>
    <w:semiHidden/>
    <w:rsid w:val="00585373"/>
    <w:rPr>
      <w:i/>
      <w:iCs/>
      <w:caps/>
      <w:color w:val="55837F" w:themeColor="accent2" w:themeShade="BF"/>
      <w:spacing w:val="10"/>
    </w:rPr>
  </w:style>
  <w:style w:type="character" w:customStyle="1" w:styleId="Titre8Car">
    <w:name w:val="Titre 8 Car"/>
    <w:basedOn w:val="Policepardfaut"/>
    <w:link w:val="Titre8"/>
    <w:uiPriority w:val="9"/>
    <w:semiHidden/>
    <w:rsid w:val="00585373"/>
    <w:rPr>
      <w:caps/>
      <w:spacing w:val="10"/>
      <w:sz w:val="20"/>
      <w:szCs w:val="20"/>
    </w:rPr>
  </w:style>
  <w:style w:type="character" w:customStyle="1" w:styleId="Titre9Car">
    <w:name w:val="Titre 9 Car"/>
    <w:basedOn w:val="Policepardfaut"/>
    <w:link w:val="Titre9"/>
    <w:uiPriority w:val="9"/>
    <w:semiHidden/>
    <w:rsid w:val="00585373"/>
    <w:rPr>
      <w:i/>
      <w:iCs/>
      <w:caps/>
      <w:spacing w:val="10"/>
      <w:sz w:val="20"/>
      <w:szCs w:val="20"/>
    </w:rPr>
  </w:style>
  <w:style w:type="paragraph" w:styleId="Lgende">
    <w:name w:val="caption"/>
    <w:basedOn w:val="Normal"/>
    <w:next w:val="Normal"/>
    <w:uiPriority w:val="35"/>
    <w:semiHidden/>
    <w:unhideWhenUsed/>
    <w:qFormat/>
    <w:rsid w:val="00585373"/>
    <w:rPr>
      <w:caps/>
      <w:spacing w:val="10"/>
      <w:sz w:val="18"/>
      <w:szCs w:val="18"/>
    </w:rPr>
  </w:style>
  <w:style w:type="paragraph" w:styleId="Titre">
    <w:name w:val="Title"/>
    <w:basedOn w:val="Normal"/>
    <w:next w:val="Normal"/>
    <w:link w:val="TitreCar"/>
    <w:uiPriority w:val="10"/>
    <w:qFormat/>
    <w:rsid w:val="00585373"/>
    <w:pPr>
      <w:pBdr>
        <w:top w:val="dotted" w:sz="2" w:space="1" w:color="395755" w:themeColor="accent2" w:themeShade="80"/>
        <w:bottom w:val="dotted" w:sz="2" w:space="6" w:color="395755" w:themeColor="accent2" w:themeShade="80"/>
      </w:pBdr>
      <w:spacing w:before="500" w:after="300" w:line="240" w:lineRule="auto"/>
      <w:jc w:val="center"/>
    </w:pPr>
    <w:rPr>
      <w:caps/>
      <w:color w:val="395755" w:themeColor="accent2" w:themeShade="80"/>
      <w:spacing w:val="50"/>
      <w:sz w:val="44"/>
      <w:szCs w:val="44"/>
    </w:rPr>
  </w:style>
  <w:style w:type="character" w:customStyle="1" w:styleId="TitreCar">
    <w:name w:val="Titre Car"/>
    <w:basedOn w:val="Policepardfaut"/>
    <w:link w:val="Titre"/>
    <w:uiPriority w:val="10"/>
    <w:rsid w:val="00585373"/>
    <w:rPr>
      <w:caps/>
      <w:color w:val="395755" w:themeColor="accent2" w:themeShade="80"/>
      <w:spacing w:val="50"/>
      <w:sz w:val="44"/>
      <w:szCs w:val="44"/>
    </w:rPr>
  </w:style>
  <w:style w:type="paragraph" w:styleId="Sous-titre">
    <w:name w:val="Subtitle"/>
    <w:basedOn w:val="Normal"/>
    <w:next w:val="Normal"/>
    <w:link w:val="Sous-titreCar"/>
    <w:uiPriority w:val="11"/>
    <w:qFormat/>
    <w:rsid w:val="00585373"/>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585373"/>
    <w:rPr>
      <w:caps/>
      <w:spacing w:val="20"/>
      <w:sz w:val="18"/>
      <w:szCs w:val="18"/>
    </w:rPr>
  </w:style>
  <w:style w:type="character" w:styleId="lev">
    <w:name w:val="Strong"/>
    <w:uiPriority w:val="22"/>
    <w:qFormat/>
    <w:rsid w:val="00585373"/>
    <w:rPr>
      <w:b/>
      <w:bCs/>
      <w:color w:val="55837F" w:themeColor="accent2" w:themeShade="BF"/>
      <w:spacing w:val="5"/>
    </w:rPr>
  </w:style>
  <w:style w:type="character" w:styleId="Accentuation">
    <w:name w:val="Emphasis"/>
    <w:uiPriority w:val="20"/>
    <w:qFormat/>
    <w:rsid w:val="00585373"/>
    <w:rPr>
      <w:caps/>
      <w:spacing w:val="5"/>
      <w:sz w:val="20"/>
      <w:szCs w:val="20"/>
    </w:rPr>
  </w:style>
  <w:style w:type="paragraph" w:styleId="Sansinterligne">
    <w:name w:val="No Spacing"/>
    <w:basedOn w:val="Normal"/>
    <w:link w:val="SansinterligneCar"/>
    <w:uiPriority w:val="1"/>
    <w:qFormat/>
    <w:rsid w:val="00585373"/>
    <w:pPr>
      <w:spacing w:after="0" w:line="240" w:lineRule="auto"/>
    </w:pPr>
  </w:style>
  <w:style w:type="character" w:customStyle="1" w:styleId="SansinterligneCar">
    <w:name w:val="Sans interligne Car"/>
    <w:basedOn w:val="Policepardfaut"/>
    <w:link w:val="Sansinterligne"/>
    <w:uiPriority w:val="1"/>
    <w:rsid w:val="00585373"/>
  </w:style>
  <w:style w:type="paragraph" w:styleId="Paragraphedeliste">
    <w:name w:val="List Paragraph"/>
    <w:basedOn w:val="Normal"/>
    <w:uiPriority w:val="34"/>
    <w:qFormat/>
    <w:rsid w:val="00585373"/>
    <w:pPr>
      <w:ind w:left="720"/>
      <w:contextualSpacing/>
    </w:pPr>
  </w:style>
  <w:style w:type="paragraph" w:styleId="Citation">
    <w:name w:val="Quote"/>
    <w:basedOn w:val="Normal"/>
    <w:next w:val="Normal"/>
    <w:link w:val="CitationCar"/>
    <w:uiPriority w:val="29"/>
    <w:qFormat/>
    <w:rsid w:val="00585373"/>
    <w:rPr>
      <w:i/>
      <w:iCs/>
    </w:rPr>
  </w:style>
  <w:style w:type="character" w:customStyle="1" w:styleId="CitationCar">
    <w:name w:val="Citation Car"/>
    <w:basedOn w:val="Policepardfaut"/>
    <w:link w:val="Citation"/>
    <w:uiPriority w:val="29"/>
    <w:rsid w:val="00585373"/>
    <w:rPr>
      <w:i/>
      <w:iCs/>
    </w:rPr>
  </w:style>
  <w:style w:type="paragraph" w:styleId="Citationintense">
    <w:name w:val="Intense Quote"/>
    <w:basedOn w:val="Normal"/>
    <w:next w:val="Normal"/>
    <w:link w:val="CitationintenseCar"/>
    <w:uiPriority w:val="30"/>
    <w:qFormat/>
    <w:rsid w:val="00585373"/>
    <w:pPr>
      <w:pBdr>
        <w:top w:val="dotted" w:sz="2" w:space="10" w:color="395755" w:themeColor="accent2" w:themeShade="80"/>
        <w:bottom w:val="dotted" w:sz="2" w:space="4" w:color="395755" w:themeColor="accent2" w:themeShade="80"/>
      </w:pBdr>
      <w:spacing w:before="160" w:line="300" w:lineRule="auto"/>
      <w:ind w:left="1440" w:right="1440"/>
    </w:pPr>
    <w:rPr>
      <w:caps/>
      <w:color w:val="385754" w:themeColor="accent2" w:themeShade="7F"/>
      <w:spacing w:val="5"/>
      <w:sz w:val="20"/>
      <w:szCs w:val="20"/>
    </w:rPr>
  </w:style>
  <w:style w:type="character" w:customStyle="1" w:styleId="CitationintenseCar">
    <w:name w:val="Citation intense Car"/>
    <w:basedOn w:val="Policepardfaut"/>
    <w:link w:val="Citationintense"/>
    <w:uiPriority w:val="30"/>
    <w:rsid w:val="00585373"/>
    <w:rPr>
      <w:caps/>
      <w:color w:val="385754" w:themeColor="accent2" w:themeShade="7F"/>
      <w:spacing w:val="5"/>
      <w:sz w:val="20"/>
      <w:szCs w:val="20"/>
    </w:rPr>
  </w:style>
  <w:style w:type="character" w:styleId="Accentuationlgre">
    <w:name w:val="Subtle Emphasis"/>
    <w:uiPriority w:val="19"/>
    <w:qFormat/>
    <w:rsid w:val="00585373"/>
    <w:rPr>
      <w:i/>
      <w:iCs/>
    </w:rPr>
  </w:style>
  <w:style w:type="character" w:styleId="Accentuationintense">
    <w:name w:val="Intense Emphasis"/>
    <w:uiPriority w:val="21"/>
    <w:qFormat/>
    <w:rsid w:val="00585373"/>
    <w:rPr>
      <w:i/>
      <w:iCs/>
      <w:caps/>
      <w:spacing w:val="10"/>
      <w:sz w:val="20"/>
      <w:szCs w:val="20"/>
    </w:rPr>
  </w:style>
  <w:style w:type="character" w:styleId="Rfrenceple">
    <w:name w:val="Subtle Reference"/>
    <w:basedOn w:val="Policepardfaut"/>
    <w:uiPriority w:val="31"/>
    <w:qFormat/>
    <w:rsid w:val="00585373"/>
    <w:rPr>
      <w:rFonts w:asciiTheme="minorHAnsi" w:eastAsiaTheme="minorEastAsia" w:hAnsiTheme="minorHAnsi" w:cstheme="minorBidi"/>
      <w:i/>
      <w:iCs/>
      <w:color w:val="385754" w:themeColor="accent2" w:themeShade="7F"/>
    </w:rPr>
  </w:style>
  <w:style w:type="character" w:styleId="Rfrenceintense">
    <w:name w:val="Intense Reference"/>
    <w:uiPriority w:val="32"/>
    <w:qFormat/>
    <w:rsid w:val="00585373"/>
    <w:rPr>
      <w:rFonts w:asciiTheme="minorHAnsi" w:eastAsiaTheme="minorEastAsia" w:hAnsiTheme="minorHAnsi" w:cstheme="minorBidi"/>
      <w:b/>
      <w:bCs/>
      <w:i/>
      <w:iCs/>
      <w:color w:val="385754" w:themeColor="accent2" w:themeShade="7F"/>
    </w:rPr>
  </w:style>
  <w:style w:type="character" w:styleId="Titredulivre">
    <w:name w:val="Book Title"/>
    <w:uiPriority w:val="33"/>
    <w:qFormat/>
    <w:rsid w:val="00585373"/>
    <w:rPr>
      <w:caps/>
      <w:color w:val="385754" w:themeColor="accent2" w:themeShade="7F"/>
      <w:spacing w:val="5"/>
      <w:u w:color="385754" w:themeColor="accent2" w:themeShade="7F"/>
    </w:rPr>
  </w:style>
  <w:style w:type="paragraph" w:styleId="En-ttedetabledesmatires">
    <w:name w:val="TOC Heading"/>
    <w:basedOn w:val="Titre1"/>
    <w:next w:val="Normal"/>
    <w:uiPriority w:val="39"/>
    <w:unhideWhenUsed/>
    <w:qFormat/>
    <w:rsid w:val="00585373"/>
    <w:pPr>
      <w:outlineLvl w:val="9"/>
    </w:pPr>
  </w:style>
  <w:style w:type="paragraph" w:customStyle="1" w:styleId="PersonalName">
    <w:name w:val="Personal Name"/>
    <w:basedOn w:val="Titre"/>
    <w:rsid w:val="00585373"/>
    <w:rPr>
      <w:b/>
      <w:caps w:val="0"/>
      <w:color w:val="000000"/>
      <w:sz w:val="28"/>
      <w:szCs w:val="28"/>
    </w:rPr>
  </w:style>
  <w:style w:type="paragraph" w:styleId="En-tte">
    <w:name w:val="header"/>
    <w:basedOn w:val="Normal"/>
    <w:link w:val="En-tteCar"/>
    <w:uiPriority w:val="99"/>
    <w:unhideWhenUsed/>
    <w:rsid w:val="00585373"/>
    <w:pPr>
      <w:tabs>
        <w:tab w:val="center" w:pos="4536"/>
        <w:tab w:val="right" w:pos="9072"/>
      </w:tabs>
      <w:spacing w:after="0" w:line="240" w:lineRule="auto"/>
    </w:pPr>
  </w:style>
  <w:style w:type="character" w:customStyle="1" w:styleId="En-tteCar">
    <w:name w:val="En-tête Car"/>
    <w:basedOn w:val="Policepardfaut"/>
    <w:link w:val="En-tte"/>
    <w:uiPriority w:val="99"/>
    <w:rsid w:val="00585373"/>
    <w:rPr>
      <w:sz w:val="21"/>
    </w:rPr>
  </w:style>
  <w:style w:type="paragraph" w:styleId="Pieddepage">
    <w:name w:val="footer"/>
    <w:basedOn w:val="Normal"/>
    <w:link w:val="PieddepageCar"/>
    <w:uiPriority w:val="99"/>
    <w:unhideWhenUsed/>
    <w:rsid w:val="005853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5373"/>
    <w:rPr>
      <w:sz w:val="21"/>
    </w:rPr>
  </w:style>
  <w:style w:type="paragraph" w:styleId="TM1">
    <w:name w:val="toc 1"/>
    <w:basedOn w:val="Normal"/>
    <w:next w:val="Normal"/>
    <w:autoRedefine/>
    <w:uiPriority w:val="39"/>
    <w:unhideWhenUsed/>
    <w:rsid w:val="00585373"/>
    <w:pPr>
      <w:spacing w:before="120" w:after="0"/>
    </w:pPr>
    <w:rPr>
      <w:rFonts w:asciiTheme="minorHAnsi" w:hAnsiTheme="minorHAnsi"/>
      <w:b/>
      <w:bCs/>
      <w:i/>
      <w:iCs/>
      <w:sz w:val="24"/>
      <w:szCs w:val="24"/>
    </w:rPr>
  </w:style>
  <w:style w:type="paragraph" w:styleId="TM2">
    <w:name w:val="toc 2"/>
    <w:basedOn w:val="Normal"/>
    <w:next w:val="Normal"/>
    <w:autoRedefine/>
    <w:uiPriority w:val="39"/>
    <w:unhideWhenUsed/>
    <w:rsid w:val="00585373"/>
    <w:pPr>
      <w:spacing w:before="120" w:after="0"/>
      <w:ind w:left="220"/>
    </w:pPr>
    <w:rPr>
      <w:rFonts w:asciiTheme="minorHAnsi" w:hAnsiTheme="minorHAnsi"/>
      <w:b/>
      <w:bCs/>
    </w:rPr>
  </w:style>
  <w:style w:type="paragraph" w:styleId="TM3">
    <w:name w:val="toc 3"/>
    <w:basedOn w:val="Normal"/>
    <w:next w:val="Normal"/>
    <w:autoRedefine/>
    <w:uiPriority w:val="39"/>
    <w:unhideWhenUsed/>
    <w:rsid w:val="00585373"/>
    <w:pPr>
      <w:spacing w:after="0"/>
      <w:ind w:left="440"/>
    </w:pPr>
    <w:rPr>
      <w:rFonts w:asciiTheme="minorHAnsi" w:hAnsiTheme="minorHAnsi"/>
      <w:sz w:val="20"/>
      <w:szCs w:val="20"/>
    </w:rPr>
  </w:style>
  <w:style w:type="paragraph" w:styleId="TM4">
    <w:name w:val="toc 4"/>
    <w:basedOn w:val="Normal"/>
    <w:next w:val="Normal"/>
    <w:autoRedefine/>
    <w:uiPriority w:val="39"/>
    <w:unhideWhenUsed/>
    <w:rsid w:val="00585373"/>
    <w:pPr>
      <w:spacing w:after="0"/>
      <w:ind w:left="660"/>
    </w:pPr>
    <w:rPr>
      <w:rFonts w:asciiTheme="minorHAnsi" w:hAnsiTheme="minorHAnsi"/>
      <w:sz w:val="20"/>
      <w:szCs w:val="20"/>
    </w:rPr>
  </w:style>
  <w:style w:type="paragraph" w:styleId="TM5">
    <w:name w:val="toc 5"/>
    <w:basedOn w:val="Normal"/>
    <w:next w:val="Normal"/>
    <w:autoRedefine/>
    <w:uiPriority w:val="39"/>
    <w:unhideWhenUsed/>
    <w:rsid w:val="00585373"/>
    <w:pPr>
      <w:spacing w:after="0"/>
      <w:ind w:left="880"/>
    </w:pPr>
    <w:rPr>
      <w:rFonts w:asciiTheme="minorHAnsi" w:hAnsiTheme="minorHAnsi"/>
      <w:sz w:val="20"/>
      <w:szCs w:val="20"/>
    </w:rPr>
  </w:style>
  <w:style w:type="character" w:styleId="Numrodepage">
    <w:name w:val="page number"/>
    <w:basedOn w:val="Policepardfaut"/>
    <w:uiPriority w:val="99"/>
    <w:unhideWhenUsed/>
    <w:rsid w:val="00585373"/>
  </w:style>
  <w:style w:type="character" w:styleId="Lienhypertexte">
    <w:name w:val="Hyperlink"/>
    <w:basedOn w:val="Policepardfaut"/>
    <w:uiPriority w:val="99"/>
    <w:unhideWhenUsed/>
    <w:rsid w:val="00585373"/>
    <w:rPr>
      <w:color w:val="85C4D2" w:themeColor="hyperlink"/>
      <w:u w:val="single"/>
    </w:rPr>
  </w:style>
  <w:style w:type="paragraph" w:styleId="TM6">
    <w:name w:val="toc 6"/>
    <w:basedOn w:val="Normal"/>
    <w:next w:val="Normal"/>
    <w:autoRedefine/>
    <w:uiPriority w:val="39"/>
    <w:semiHidden/>
    <w:unhideWhenUsed/>
    <w:rsid w:val="00585373"/>
    <w:pPr>
      <w:spacing w:after="0"/>
      <w:ind w:left="1100"/>
    </w:pPr>
    <w:rPr>
      <w:rFonts w:asciiTheme="minorHAnsi" w:hAnsiTheme="minorHAnsi"/>
      <w:sz w:val="20"/>
      <w:szCs w:val="20"/>
    </w:rPr>
  </w:style>
  <w:style w:type="paragraph" w:styleId="TM7">
    <w:name w:val="toc 7"/>
    <w:basedOn w:val="Normal"/>
    <w:next w:val="Normal"/>
    <w:autoRedefine/>
    <w:uiPriority w:val="39"/>
    <w:semiHidden/>
    <w:unhideWhenUsed/>
    <w:rsid w:val="00585373"/>
    <w:pPr>
      <w:spacing w:after="0"/>
      <w:ind w:left="1320"/>
    </w:pPr>
    <w:rPr>
      <w:rFonts w:asciiTheme="minorHAnsi" w:hAnsiTheme="minorHAnsi"/>
      <w:sz w:val="20"/>
      <w:szCs w:val="20"/>
    </w:rPr>
  </w:style>
  <w:style w:type="paragraph" w:styleId="TM8">
    <w:name w:val="toc 8"/>
    <w:basedOn w:val="Normal"/>
    <w:next w:val="Normal"/>
    <w:autoRedefine/>
    <w:uiPriority w:val="39"/>
    <w:semiHidden/>
    <w:unhideWhenUsed/>
    <w:rsid w:val="00585373"/>
    <w:pPr>
      <w:spacing w:after="0"/>
      <w:ind w:left="1540"/>
    </w:pPr>
    <w:rPr>
      <w:rFonts w:asciiTheme="minorHAnsi" w:hAnsiTheme="minorHAnsi"/>
      <w:sz w:val="20"/>
      <w:szCs w:val="20"/>
    </w:rPr>
  </w:style>
  <w:style w:type="paragraph" w:styleId="TM9">
    <w:name w:val="toc 9"/>
    <w:basedOn w:val="Normal"/>
    <w:next w:val="Normal"/>
    <w:autoRedefine/>
    <w:uiPriority w:val="39"/>
    <w:semiHidden/>
    <w:unhideWhenUsed/>
    <w:rsid w:val="00585373"/>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764738">
      <w:bodyDiv w:val="1"/>
      <w:marLeft w:val="0"/>
      <w:marRight w:val="0"/>
      <w:marTop w:val="0"/>
      <w:marBottom w:val="0"/>
      <w:divBdr>
        <w:top w:val="none" w:sz="0" w:space="0" w:color="auto"/>
        <w:left w:val="none" w:sz="0" w:space="0" w:color="auto"/>
        <w:bottom w:val="none" w:sz="0" w:space="0" w:color="auto"/>
        <w:right w:val="none" w:sz="0" w:space="0" w:color="auto"/>
      </w:divBdr>
    </w:div>
    <w:div w:id="866412007">
      <w:bodyDiv w:val="1"/>
      <w:marLeft w:val="0"/>
      <w:marRight w:val="0"/>
      <w:marTop w:val="0"/>
      <w:marBottom w:val="0"/>
      <w:divBdr>
        <w:top w:val="none" w:sz="0" w:space="0" w:color="auto"/>
        <w:left w:val="none" w:sz="0" w:space="0" w:color="auto"/>
        <w:bottom w:val="none" w:sz="0" w:space="0" w:color="auto"/>
        <w:right w:val="none" w:sz="0" w:space="0" w:color="auto"/>
      </w:divBdr>
    </w:div>
    <w:div w:id="115352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811"/>
    <w:rsid w:val="007D410B"/>
    <w:rsid w:val="00AC2811"/>
    <w:rsid w:val="00EA54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2811"/>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rectionautomatique">
    <w:name w:val="Correction automatique"/>
    <w:rsid w:val="00AC2811"/>
  </w:style>
  <w:style w:type="paragraph" w:customStyle="1" w:styleId="-PAGE-">
    <w:name w:val="- PAGE -"/>
    <w:rsid w:val="007D410B"/>
  </w:style>
  <w:style w:type="paragraph" w:customStyle="1" w:styleId="PageXsurY">
    <w:name w:val="Page X sur Y"/>
    <w:rsid w:val="007D410B"/>
  </w:style>
  <w:style w:type="paragraph" w:customStyle="1" w:styleId="Crpar">
    <w:name w:val="Créé par"/>
    <w:rsid w:val="007D410B"/>
  </w:style>
  <w:style w:type="paragraph" w:customStyle="1" w:styleId="Crle">
    <w:name w:val="Créé le"/>
    <w:rsid w:val="007D410B"/>
  </w:style>
  <w:style w:type="paragraph" w:customStyle="1" w:styleId="Dernireimpressionle">
    <w:name w:val="Dernière impression le"/>
    <w:rsid w:val="007D410B"/>
  </w:style>
  <w:style w:type="paragraph" w:customStyle="1" w:styleId="Dernierenregistrementpar">
    <w:name w:val="Dernier enregistrement par"/>
    <w:rsid w:val="007D410B"/>
  </w:style>
  <w:style w:type="paragraph" w:customStyle="1" w:styleId="Nomdefichier">
    <w:name w:val="Nom de fichier"/>
    <w:rsid w:val="007D410B"/>
  </w:style>
  <w:style w:type="paragraph" w:customStyle="1" w:styleId="Nomdefichieretemplacement">
    <w:name w:val="Nom de fichier et emplacement"/>
    <w:rsid w:val="007D410B"/>
  </w:style>
  <w:style w:type="paragraph" w:customStyle="1" w:styleId="Auteurpagedate">
    <w:name w:val="Auteur  page  date"/>
    <w:rsid w:val="007D410B"/>
  </w:style>
  <w:style w:type="paragraph" w:customStyle="1" w:styleId="Confidentielpagedate">
    <w:name w:val="Confidentiel  page  date"/>
    <w:rsid w:val="007D41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À plumes">
  <a:themeElements>
    <a:clrScheme name="À plumes">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À plumes">
      <a:majorFont>
        <a:latin typeface="Century Schoolbook" panose="02040604050505020304"/>
        <a:ea typeface=""/>
        <a:cs typeface=""/>
      </a:majorFont>
      <a:minorFont>
        <a:latin typeface="Calibri" panose="020F0502020204030204"/>
        <a:ea typeface=""/>
        <a:cs typeface=""/>
      </a:minorFont>
    </a:fontScheme>
    <a:fmtScheme name="À plume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CA638-6CC4-384C-BE31-722C7C2D3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de projet.docx</Template>
  <TotalTime>67</TotalTime>
  <Pages>7</Pages>
  <Words>382</Words>
  <Characters>2107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REBILLARD CLEA</cp:lastModifiedBy>
  <cp:revision>6</cp:revision>
  <dcterms:created xsi:type="dcterms:W3CDTF">2017-01-15T17:39:00Z</dcterms:created>
  <dcterms:modified xsi:type="dcterms:W3CDTF">2018-05-01T10:06:00Z</dcterms:modified>
</cp:coreProperties>
</file>